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</w:p>
    <w:p>
      <w:pPr>
        <w:jc w:val="center"/>
        <w:rPr>
          <w:rFonts w:hint="eastAsia"/>
          <w:b/>
          <w:bCs/>
          <w:color w:val="FF0000"/>
          <w:sz w:val="72"/>
          <w:szCs w:val="72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72"/>
          <w:szCs w:val="72"/>
          <w:u w:val="none"/>
          <w:lang w:val="en-US" w:eastAsia="zh-CN"/>
          <w14:glow w14:rad="228600">
            <w14:schemeClr w14:val="accent4">
              <w14:satMod w14:val="175000"/>
              <w14:alpha w14:val="60000"/>
            </w14:schemeClr>
          </w14:glow>
        </w:rPr>
        <w:t>聚华深蓝录取通知书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91510" cy="1496695"/>
            <wp:effectExtent l="0" t="0" r="8890" b="8255"/>
            <wp:docPr id="1" name="图片 1" descr="聚华深蓝图片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聚华深蓝图片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sz w:val="32"/>
          <w:szCs w:val="32"/>
          <w:lang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1283335</wp:posOffset>
                </wp:positionH>
                <wp:positionV relativeFrom="paragraph">
                  <wp:posOffset>297815</wp:posOffset>
                </wp:positionV>
                <wp:extent cx="134429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6655" y="5027295"/>
                          <a:ext cx="1344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1.05pt;margin-top:23.45pt;height:0pt;width:105.85pt;z-index:251658240;mso-width-relative:page;mso-height-relative:page;" filled="f" stroked="t" coordsize="21600,21600" o:gfxdata="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pF2WtgAAAAJAQAADwAA&#10;AAAAAAABACAAAAAiAAAAZHJzL2Rvd25yZXYueG1sUEsBAhQAFAAAAAgAh07iQBfaU37dAQAAbwMA&#10;AA4AAAAAAAAAAQAgAAAAJw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 xml:space="preserve">    亲爱的             同学，恭喜你被聚华深蓝双语双文协会录取，正式成为聚华深蓝家族的一员。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望你不忘初心，牢记使命，铭记“聚华电之英杰，锻深蓝之劲旅，传承红色基因，担当强校重任”会训，主动作为，奋勇当先，成为中国新时代卓越的当代大学生，未来能够成为担当起强国重任的International Chinese!</w:t>
      </w:r>
    </w:p>
    <w:p>
      <w:pPr>
        <w:ind w:firstLine="72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Just do it !</w:t>
      </w:r>
    </w:p>
    <w:p>
      <w:pPr>
        <w:ind w:firstLine="720"/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         聚华深蓝创始人：</w:t>
      </w:r>
    </w:p>
    <w:p>
      <w:pPr>
        <w:ind w:firstLine="3960" w:firstLineChars="11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聚华深蓝会长：</w:t>
      </w:r>
    </w:p>
    <w:p>
      <w:pPr>
        <w:ind w:firstLine="5400" w:firstLineChars="15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2018年10月21日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14B75"/>
    <w:rsid w:val="09AA3360"/>
    <w:rsid w:val="67F14B7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2858;&#21326;&#28145;&#34013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2018-10-21T01:07:00Z</dcterms:created>
  <dc:creator>DBP</dc:creator>
  <cp:lastModifiedBy>DBP</cp:lastModifiedBy>
  <dcterms:modified xsi:type="dcterms:W3CDTF">2018-10-21T01:36:26Z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2052-10.1.0.7578</vt:lpwstr>
  </property>
</Properties>
</file>